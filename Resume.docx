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50A" w:rsidRDefault="00BA0B12" w:rsidP="003D110C">
      <w:pPr>
        <w:pStyle w:val="Name"/>
      </w:pPr>
      <w:r>
        <w:rPr>
          <w:lang w:eastAsia="zh-CN"/>
        </w:rPr>
        <w:t>Anxin “</w:t>
      </w:r>
      <w:r>
        <w:rPr>
          <w:rFonts w:hint="eastAsia"/>
          <w:lang w:eastAsia="zh-CN"/>
        </w:rPr>
        <w:t>Bob</w:t>
      </w:r>
      <w:r>
        <w:rPr>
          <w:lang w:eastAsia="zh-CN"/>
        </w:rPr>
        <w:t>”</w:t>
      </w:r>
      <w:r>
        <w:t xml:space="preserve"> </w:t>
      </w:r>
      <w:r w:rsidR="00E5450A">
        <w:t>Guo</w:t>
      </w:r>
    </w:p>
    <w:p w:rsidR="004D1B4B" w:rsidRDefault="00E5450A" w:rsidP="003D110C">
      <w:pPr>
        <w:pStyle w:val="ContactInfo"/>
      </w:pPr>
      <w:r>
        <w:t>(773)-865-</w:t>
      </w:r>
      <w:proofErr w:type="gramStart"/>
      <w:r>
        <w:t xml:space="preserve">9903 </w:t>
      </w:r>
      <w:r w:rsidR="00BA0B12">
        <w:t xml:space="preserve"> </w:t>
      </w:r>
      <w:r w:rsidR="009223E9">
        <w:tab/>
      </w:r>
      <w:proofErr w:type="gramEnd"/>
      <w:r w:rsidR="009223E9">
        <w:tab/>
      </w:r>
      <w:r w:rsidR="009223E9">
        <w:tab/>
      </w:r>
      <w:r w:rsidR="009223E9">
        <w:tab/>
      </w:r>
      <w:r w:rsidR="009223E9">
        <w:tab/>
      </w:r>
      <w:r w:rsidR="009223E9">
        <w:tab/>
      </w:r>
      <w:hyperlink r:id="rId7" w:history="1">
        <w:r w:rsidR="007D24EC" w:rsidRPr="00061E01">
          <w:rPr>
            <w:rStyle w:val="Hyperlink"/>
          </w:rPr>
          <w:t>bobguo2023@u.northwestern.edu</w:t>
        </w:r>
      </w:hyperlink>
    </w:p>
    <w:p w:rsidR="00EF1933" w:rsidRPr="00EF1933" w:rsidRDefault="007D24EC" w:rsidP="003D110C">
      <w:pPr>
        <w:pStyle w:val="Heading1"/>
      </w:pPr>
      <w:r w:rsidRPr="00EF1933">
        <w:t>Education</w:t>
      </w:r>
    </w:p>
    <w:p w:rsidR="007D24EC" w:rsidRDefault="007D24EC" w:rsidP="003D110C">
      <w:r w:rsidRPr="007D24EC">
        <w:rPr>
          <w:b/>
          <w:bCs/>
          <w:i/>
          <w:iCs/>
        </w:rPr>
        <w:t>Northwestern University</w:t>
      </w:r>
      <w:r>
        <w:t>, Evanston, IL</w:t>
      </w:r>
      <w:r>
        <w:tab/>
      </w:r>
      <w:r>
        <w:tab/>
      </w:r>
      <w:r>
        <w:tab/>
      </w:r>
      <w:r>
        <w:tab/>
      </w:r>
      <w:r>
        <w:tab/>
        <w:t>June 2023(Anticipated)</w:t>
      </w:r>
    </w:p>
    <w:p w:rsidR="007D24EC" w:rsidRDefault="007D24EC" w:rsidP="003D110C">
      <w:r w:rsidRPr="00793725">
        <w:t>Judd A. and Marjorie Weinberg College of Arts and Sciences</w:t>
      </w:r>
      <w:r>
        <w:tab/>
      </w:r>
      <w:r>
        <w:tab/>
      </w:r>
      <w:r>
        <w:tab/>
        <w:t>GPA 4.0/4.0</w:t>
      </w:r>
    </w:p>
    <w:p w:rsidR="007D24EC" w:rsidRDefault="007D24EC" w:rsidP="003D110C">
      <w:pPr>
        <w:rPr>
          <w:lang w:eastAsia="zh-CN"/>
        </w:rPr>
      </w:pPr>
      <w:r>
        <w:rPr>
          <w:lang w:eastAsia="zh-CN"/>
        </w:rPr>
        <w:t>BA in Mathematics and Computer Science</w:t>
      </w:r>
    </w:p>
    <w:p w:rsidR="00EF1933" w:rsidRDefault="00EF1933" w:rsidP="003D110C">
      <w:pPr>
        <w:rPr>
          <w:lang w:eastAsia="zh-CN"/>
        </w:rPr>
      </w:pPr>
    </w:p>
    <w:p w:rsidR="006B4054" w:rsidRDefault="006B4054" w:rsidP="003D110C">
      <w:pPr>
        <w:rPr>
          <w:rFonts w:hint="eastAsia"/>
          <w:lang w:eastAsia="zh-CN"/>
        </w:rPr>
      </w:pPr>
      <w:r w:rsidRPr="00EF1933">
        <w:rPr>
          <w:lang w:eastAsia="zh-CN"/>
        </w:rPr>
        <w:t>High School Affiliated to Beijing Normal University</w:t>
      </w:r>
      <w:r>
        <w:rPr>
          <w:lang w:eastAsia="zh-CN"/>
        </w:rPr>
        <w:t>, Beijing, China</w:t>
      </w:r>
      <w:r w:rsidR="003264E1">
        <w:rPr>
          <w:lang w:eastAsia="zh-CN"/>
        </w:rPr>
        <w:tab/>
      </w:r>
      <w:r>
        <w:rPr>
          <w:lang w:eastAsia="zh-CN"/>
        </w:rPr>
        <w:tab/>
        <w:t>June 2019</w:t>
      </w:r>
    </w:p>
    <w:p w:rsidR="004D1B4B" w:rsidRDefault="00BA0B12" w:rsidP="003D110C">
      <w:pPr>
        <w:pStyle w:val="Heading1"/>
      </w:pPr>
      <w:r>
        <w:t>Skills</w:t>
      </w:r>
    </w:p>
    <w:p w:rsidR="004D1B4B" w:rsidRDefault="00A71291" w:rsidP="003D110C">
      <w:r>
        <w:rPr>
          <w:b/>
          <w:bCs/>
          <w:i/>
          <w:iCs/>
        </w:rPr>
        <w:t>Programming</w:t>
      </w:r>
      <w:r w:rsidR="00BA0B12" w:rsidRPr="00BA0B12">
        <w:rPr>
          <w:b/>
          <w:bCs/>
          <w:i/>
          <w:iCs/>
        </w:rPr>
        <w:t>:</w:t>
      </w:r>
      <w:r w:rsidR="00BA0B12">
        <w:t xml:space="preserve"> C</w:t>
      </w:r>
      <w:r w:rsidR="00CD45FF">
        <w:t>,</w:t>
      </w:r>
      <w:r w:rsidR="00BA0B12">
        <w:t xml:space="preserve"> C++</w:t>
      </w:r>
      <w:r>
        <w:t xml:space="preserve"> (proficient)</w:t>
      </w:r>
      <w:r w:rsidR="00BA0B12">
        <w:t xml:space="preserve">, Java, </w:t>
      </w:r>
      <w:r>
        <w:t>HTML</w:t>
      </w:r>
      <w:r w:rsidR="00CD45FF">
        <w:t>+</w:t>
      </w:r>
      <w:r>
        <w:t>CSS</w:t>
      </w:r>
      <w:r w:rsidR="00CD45FF">
        <w:t>+</w:t>
      </w:r>
      <w:r>
        <w:t>JS (</w:t>
      </w:r>
      <w:r w:rsidR="003103E8">
        <w:t>fair</w:t>
      </w:r>
      <w:r>
        <w:t xml:space="preserve">), </w:t>
      </w:r>
      <w:r w:rsidR="00BA0B12">
        <w:t>python (basic)</w:t>
      </w:r>
    </w:p>
    <w:p w:rsidR="00BA0B12" w:rsidRPr="003D110C" w:rsidRDefault="00BA0B12" w:rsidP="003D110C">
      <w:r w:rsidRPr="00BA0B12">
        <w:rPr>
          <w:b/>
          <w:bCs/>
          <w:i/>
          <w:iCs/>
        </w:rPr>
        <w:t>Language:</w:t>
      </w:r>
      <w:r>
        <w:t xml:space="preserve"> </w:t>
      </w:r>
      <w:r w:rsidR="005C146C">
        <w:t>Native level Mandarin</w:t>
      </w:r>
    </w:p>
    <w:p w:rsidR="005C146C" w:rsidRDefault="005C146C" w:rsidP="003D110C">
      <w:pPr>
        <w:rPr>
          <w:lang w:eastAsia="zh-CN"/>
        </w:rPr>
      </w:pPr>
      <w:r w:rsidRPr="00A63465">
        <w:rPr>
          <w:b/>
          <w:bCs/>
          <w:i/>
          <w:iCs/>
        </w:rPr>
        <w:t>Music:</w:t>
      </w:r>
      <w:r w:rsidRPr="003D110C">
        <w:t xml:space="preserve"> Absolute pitch </w:t>
      </w:r>
      <w:r w:rsidR="00CD45FF">
        <w:t>(</w:t>
      </w:r>
      <w:r w:rsidR="0004232E" w:rsidRPr="003D110C">
        <w:t>for instruments</w:t>
      </w:r>
      <w:r w:rsidR="00CD45FF">
        <w:t>)</w:t>
      </w:r>
      <w:r w:rsidR="003103E8" w:rsidRPr="003D110C">
        <w:t>, read/write</w:t>
      </w:r>
      <w:r w:rsidR="003103E8">
        <w:t xml:space="preserve"> sheet music, </w:t>
      </w:r>
      <w:r w:rsidR="003103E8">
        <w:rPr>
          <w:lang w:eastAsia="zh-CN"/>
        </w:rPr>
        <w:t>music theory, piano (amateur)</w:t>
      </w:r>
    </w:p>
    <w:p w:rsidR="004D1B4B" w:rsidRDefault="00C950E8" w:rsidP="003D110C">
      <w:pPr>
        <w:pStyle w:val="Heading1"/>
      </w:pPr>
      <w:sdt>
        <w:sdtPr>
          <w:id w:val="617349259"/>
          <w:placeholder>
            <w:docPart w:val="BAE2F1919B9A4443BBC9A60991033509"/>
          </w:placeholder>
          <w:temporary/>
          <w:showingPlcHdr/>
          <w15:appearance w15:val="hidden"/>
        </w:sdtPr>
        <w:sdtEndPr/>
        <w:sdtContent>
          <w:r w:rsidRPr="009D5E1A">
            <w:t>Experience</w:t>
          </w:r>
        </w:sdtContent>
      </w:sdt>
    </w:p>
    <w:p w:rsidR="004D1B4B" w:rsidRPr="00793725" w:rsidRDefault="009223E9" w:rsidP="003D110C">
      <w:pPr>
        <w:pStyle w:val="Heading2"/>
      </w:pPr>
      <w:r w:rsidRPr="00793725">
        <w:t>Ross Mathematics Program</w:t>
      </w:r>
    </w:p>
    <w:p w:rsidR="004D1B4B" w:rsidRDefault="009223E9" w:rsidP="003D110C">
      <w:pPr>
        <w:pStyle w:val="Heading3"/>
      </w:pPr>
      <w:r>
        <w:t>Junior Counselor at Ross/Asia</w:t>
      </w:r>
      <w:r>
        <w:tab/>
      </w:r>
      <w:r>
        <w:tab/>
      </w:r>
      <w:r>
        <w:tab/>
      </w:r>
      <w:r>
        <w:tab/>
      </w:r>
      <w:r>
        <w:tab/>
      </w:r>
      <w:r w:rsidR="003264E1">
        <w:tab/>
      </w:r>
      <w:r>
        <w:t>July 2019 – August 2019</w:t>
      </w:r>
    </w:p>
    <w:p w:rsidR="004D1B4B" w:rsidRDefault="009A0730" w:rsidP="003D110C">
      <w:pPr>
        <w:pStyle w:val="ListParagraph"/>
        <w:numPr>
          <w:ilvl w:val="0"/>
          <w:numId w:val="12"/>
        </w:numPr>
      </w:pPr>
      <w:r>
        <w:t>Organizing ice-breaking events</w:t>
      </w:r>
    </w:p>
    <w:p w:rsidR="009A0730" w:rsidRDefault="009A0730" w:rsidP="003D110C">
      <w:pPr>
        <w:pStyle w:val="ListParagraph"/>
        <w:numPr>
          <w:ilvl w:val="0"/>
          <w:numId w:val="12"/>
        </w:numPr>
      </w:pPr>
      <w:r>
        <w:t>Grading problem sets and tutoring first-year students</w:t>
      </w:r>
    </w:p>
    <w:p w:rsidR="00E85DE2" w:rsidRPr="009D5E1A" w:rsidRDefault="00793725" w:rsidP="003D110C">
      <w:pPr>
        <w:pStyle w:val="Heading2"/>
        <w:rPr>
          <w:rFonts w:hint="eastAsia"/>
          <w:lang w:eastAsia="zh-CN"/>
        </w:rPr>
      </w:pPr>
      <w:r>
        <w:t xml:space="preserve">Northwestern </w:t>
      </w:r>
      <w:r w:rsidR="00C823CD">
        <w:t>“.</w:t>
      </w:r>
      <w:r>
        <w:t>dev</w:t>
      </w:r>
      <w:r w:rsidR="00C823CD">
        <w:t>”</w:t>
      </w:r>
      <w:bookmarkStart w:id="0" w:name="_GoBack"/>
      <w:bookmarkEnd w:id="0"/>
    </w:p>
    <w:p w:rsidR="009A0730" w:rsidRDefault="008F4026" w:rsidP="003D110C">
      <w:pPr>
        <w:rPr>
          <w:lang w:eastAsia="zh-CN"/>
        </w:rPr>
      </w:pPr>
      <w:r w:rsidRPr="008F4026">
        <w:rPr>
          <w:lang w:eastAsia="zh-CN"/>
        </w:rPr>
        <w:t>“</w:t>
      </w:r>
      <w:proofErr w:type="spellStart"/>
      <w:r w:rsidR="00793725">
        <w:rPr>
          <w:lang w:eastAsia="zh-CN"/>
        </w:rPr>
        <w:t>M</w:t>
      </w:r>
      <w:r>
        <w:rPr>
          <w:lang w:eastAsia="zh-CN"/>
        </w:rPr>
        <w:t>e</w:t>
      </w:r>
      <w:r w:rsidRPr="008F4026">
        <w:rPr>
          <w:lang w:eastAsia="zh-CN"/>
        </w:rPr>
        <w:t>tchup</w:t>
      </w:r>
      <w:proofErr w:type="spellEnd"/>
      <w:r w:rsidRPr="008F4026">
        <w:rPr>
          <w:lang w:eastAsia="zh-CN"/>
        </w:rPr>
        <w:t>” project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4D2D24">
        <w:rPr>
          <w:lang w:eastAsia="zh-CN"/>
        </w:rPr>
        <w:t xml:space="preserve">    </w:t>
      </w:r>
      <w:r w:rsidR="00F62898">
        <w:rPr>
          <w:lang w:eastAsia="zh-CN"/>
        </w:rPr>
        <w:t xml:space="preserve">November 2019 – </w:t>
      </w:r>
      <w:r w:rsidR="001C62E7">
        <w:rPr>
          <w:lang w:eastAsia="zh-CN"/>
        </w:rPr>
        <w:t>May</w:t>
      </w:r>
      <w:r w:rsidR="00F62898">
        <w:rPr>
          <w:lang w:eastAsia="zh-CN"/>
        </w:rPr>
        <w:t xml:space="preserve"> 2020</w:t>
      </w:r>
    </w:p>
    <w:p w:rsidR="004D2D24" w:rsidRDefault="00033D17" w:rsidP="003D110C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Designed </w:t>
      </w:r>
      <w:r w:rsidR="00793725">
        <w:rPr>
          <w:lang w:eastAsia="zh-CN"/>
        </w:rPr>
        <w:t xml:space="preserve">a </w:t>
      </w:r>
      <w:r>
        <w:rPr>
          <w:lang w:eastAsia="zh-CN"/>
        </w:rPr>
        <w:t>website</w:t>
      </w:r>
      <w:r w:rsidR="00793725">
        <w:rPr>
          <w:lang w:eastAsia="zh-CN"/>
        </w:rPr>
        <w:t xml:space="preserve"> that helps Northwestern students form study groups</w:t>
      </w:r>
    </w:p>
    <w:p w:rsidR="00793725" w:rsidRDefault="003264E1" w:rsidP="003D110C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Responsible for backend </w:t>
      </w:r>
      <w:r w:rsidR="00722108">
        <w:rPr>
          <w:lang w:eastAsia="zh-CN"/>
        </w:rPr>
        <w:t>development</w:t>
      </w:r>
    </w:p>
    <w:p w:rsidR="00722108" w:rsidRPr="004D2D24" w:rsidRDefault="00620B64" w:rsidP="003D110C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Used</w:t>
      </w:r>
      <w:r>
        <w:rPr>
          <w:lang w:eastAsia="zh-CN"/>
        </w:rPr>
        <w:t xml:space="preserve"> AWS for database</w:t>
      </w:r>
    </w:p>
    <w:p w:rsidR="004D1B4B" w:rsidRDefault="00C950E8" w:rsidP="003D110C">
      <w:pPr>
        <w:pStyle w:val="Heading1"/>
      </w:pPr>
      <w:sdt>
        <w:sdtPr>
          <w:id w:val="250401295"/>
          <w:placeholder>
            <w:docPart w:val="D3E2A4D2AE1B12469ADFCBA1D60C51BE"/>
          </w:placeholder>
          <w:temporary/>
          <w:showingPlcHdr/>
          <w15:appearance w15:val="hidden"/>
        </w:sdtPr>
        <w:sdtEndPr/>
        <w:sdtContent>
          <w:r w:rsidRPr="009D5E1A">
            <w:t>Awards and Ackno</w:t>
          </w:r>
          <w:r w:rsidRPr="009D5E1A">
            <w:t>wledgements</w:t>
          </w:r>
        </w:sdtContent>
      </w:sdt>
    </w:p>
    <w:p w:rsidR="004D1B4B" w:rsidRDefault="00243C7E" w:rsidP="003D110C">
      <w:pPr>
        <w:pStyle w:val="Heading2"/>
      </w:pPr>
      <w:r>
        <w:t>Google hash code</w:t>
      </w:r>
      <w:r w:rsidR="00164635">
        <w:t xml:space="preserve"> 2020</w:t>
      </w:r>
    </w:p>
    <w:p w:rsidR="004D1B4B" w:rsidRDefault="00243C7E" w:rsidP="003D110C">
      <w:pPr>
        <w:pStyle w:val="ListParagraph"/>
        <w:numPr>
          <w:ilvl w:val="0"/>
          <w:numId w:val="11"/>
        </w:numPr>
      </w:pPr>
      <w:r>
        <w:t>Ranked 1933</w:t>
      </w:r>
      <w:r w:rsidR="000D2834">
        <w:t xml:space="preserve"> out of </w:t>
      </w:r>
      <w:r>
        <w:t>10724 globally in qualification round; ranked 2</w:t>
      </w:r>
      <w:r w:rsidRPr="00243C7E">
        <w:rPr>
          <w:vertAlign w:val="superscript"/>
        </w:rPr>
        <w:t>nd</w:t>
      </w:r>
      <w:r>
        <w:t>/8 in university</w:t>
      </w:r>
    </w:p>
    <w:p w:rsidR="008734F1" w:rsidRDefault="000B195B" w:rsidP="003D110C">
      <w:pPr>
        <w:pStyle w:val="ListParagraph"/>
        <w:numPr>
          <w:ilvl w:val="0"/>
          <w:numId w:val="11"/>
        </w:numPr>
      </w:pPr>
      <w:r>
        <w:t>Ranked 630</w:t>
      </w:r>
      <w:r w:rsidR="000D2834">
        <w:t xml:space="preserve"> </w:t>
      </w:r>
      <w:r w:rsidR="000D2834" w:rsidRPr="000D2834">
        <w:t xml:space="preserve">out of </w:t>
      </w:r>
      <w:r w:rsidRPr="000D2834">
        <w:t>4637</w:t>
      </w:r>
      <w:r>
        <w:t xml:space="preserve"> in extended roun</w:t>
      </w:r>
      <w:r w:rsidR="003264E1">
        <w:t>d</w:t>
      </w:r>
    </w:p>
    <w:p w:rsidR="003264E1" w:rsidRDefault="003264E1" w:rsidP="003D110C">
      <w:pPr>
        <w:pStyle w:val="ListParagraph"/>
        <w:numPr>
          <w:ilvl w:val="0"/>
          <w:numId w:val="11"/>
        </w:numPr>
      </w:pPr>
      <w:r>
        <w:t>Used C++</w:t>
      </w:r>
    </w:p>
    <w:p w:rsidR="00BC5042" w:rsidRDefault="00BC5042" w:rsidP="003D110C">
      <w:pPr>
        <w:pStyle w:val="Heading2"/>
      </w:pPr>
      <w:r>
        <w:t>Putnam math</w:t>
      </w:r>
      <w:r w:rsidR="000D2834">
        <w:t xml:space="preserve"> competition</w:t>
      </w:r>
    </w:p>
    <w:p w:rsidR="00BC5042" w:rsidRDefault="000D2834" w:rsidP="003D110C">
      <w:pPr>
        <w:pStyle w:val="ListParagraph"/>
        <w:numPr>
          <w:ilvl w:val="0"/>
          <w:numId w:val="13"/>
        </w:numPr>
      </w:pPr>
      <w:r>
        <w:t xml:space="preserve">Ranked 758 out of 3428 </w:t>
      </w:r>
      <w:r w:rsidR="003264E1">
        <w:t>in the United States</w:t>
      </w:r>
      <w:r>
        <w:t xml:space="preserve">. </w:t>
      </w:r>
    </w:p>
    <w:sectPr w:rsidR="00BC5042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0E8" w:rsidRDefault="00C950E8" w:rsidP="003D110C">
      <w:r>
        <w:separator/>
      </w:r>
    </w:p>
  </w:endnote>
  <w:endnote w:type="continuationSeparator" w:id="0">
    <w:p w:rsidR="00C950E8" w:rsidRDefault="00C950E8" w:rsidP="003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B4B" w:rsidRDefault="00C950E8" w:rsidP="003D11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0E8" w:rsidRDefault="00C950E8" w:rsidP="003D110C">
      <w:r>
        <w:separator/>
      </w:r>
    </w:p>
  </w:footnote>
  <w:footnote w:type="continuationSeparator" w:id="0">
    <w:p w:rsidR="00C950E8" w:rsidRDefault="00C950E8" w:rsidP="003D1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B4B" w:rsidRDefault="00C950E8" w:rsidP="003D110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55DB3E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B4B" w:rsidRDefault="00C950E8" w:rsidP="003D110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96FF01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9764E"/>
    <w:multiLevelType w:val="hybridMultilevel"/>
    <w:tmpl w:val="B89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26AD9"/>
    <w:multiLevelType w:val="hybridMultilevel"/>
    <w:tmpl w:val="9F34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A3E57"/>
    <w:multiLevelType w:val="hybridMultilevel"/>
    <w:tmpl w:val="B43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715C7"/>
    <w:multiLevelType w:val="hybridMultilevel"/>
    <w:tmpl w:val="64A4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0A"/>
    <w:rsid w:val="00033D17"/>
    <w:rsid w:val="0004232E"/>
    <w:rsid w:val="000B195B"/>
    <w:rsid w:val="000D2834"/>
    <w:rsid w:val="00164635"/>
    <w:rsid w:val="001C62E7"/>
    <w:rsid w:val="00243C7E"/>
    <w:rsid w:val="003103E8"/>
    <w:rsid w:val="003264E1"/>
    <w:rsid w:val="003D110C"/>
    <w:rsid w:val="004D1B4B"/>
    <w:rsid w:val="004D2D24"/>
    <w:rsid w:val="005C146C"/>
    <w:rsid w:val="00620B64"/>
    <w:rsid w:val="006B4054"/>
    <w:rsid w:val="00722108"/>
    <w:rsid w:val="00793725"/>
    <w:rsid w:val="007D24EC"/>
    <w:rsid w:val="008734F1"/>
    <w:rsid w:val="008E0755"/>
    <w:rsid w:val="008F4026"/>
    <w:rsid w:val="009223E9"/>
    <w:rsid w:val="009A0730"/>
    <w:rsid w:val="009D5E1A"/>
    <w:rsid w:val="00A63465"/>
    <w:rsid w:val="00A71291"/>
    <w:rsid w:val="00BA0B12"/>
    <w:rsid w:val="00BC5042"/>
    <w:rsid w:val="00C823CD"/>
    <w:rsid w:val="00C950E8"/>
    <w:rsid w:val="00CD45FF"/>
    <w:rsid w:val="00E5450A"/>
    <w:rsid w:val="00E85DE2"/>
    <w:rsid w:val="00EF1933"/>
    <w:rsid w:val="00F6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04D3C"/>
  <w15:chartTrackingRefBased/>
  <w15:docId w15:val="{0BEF3E65-6BB3-AB45-8C48-D08EE05B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0C"/>
    <w:pPr>
      <w:spacing w:line="276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933"/>
    <w:pPr>
      <w:pBdr>
        <w:bottom w:val="single" w:sz="6" w:space="1" w:color="auto"/>
      </w:pBdr>
      <w:spacing w:before="400" w:after="1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725"/>
    <w:pPr>
      <w:keepNext/>
      <w:keepLines/>
      <w:spacing w:before="18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F1933"/>
    <w:rPr>
      <w:rFonts w:asciiTheme="majorHAnsi" w:hAnsiTheme="majorHAnsi"/>
      <w:b/>
      <w:spacing w:val="21"/>
      <w:sz w:val="26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93725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BA0B1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bguo2023@u.northwestern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xinguo/Library/Containers/com.microsoft.Word/Data/Library/Application%20Support/Microsoft/Office/16.0/DTS/en-US%7bB90D2187-E895-144E-B910-27FF181840DC%7d/%7bD06E25B5-5E49-3949-A462-272490C754CE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E2F1919B9A4443BBC9A60991033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751BE-BABF-2645-8CB5-6CBF92BA7095}"/>
      </w:docPartPr>
      <w:docPartBody>
        <w:p w:rsidR="00000000" w:rsidRDefault="005055B9">
          <w:pPr>
            <w:pStyle w:val="BAE2F1919B9A4443BBC9A60991033509"/>
          </w:pPr>
          <w:r>
            <w:t>Experience</w:t>
          </w:r>
        </w:p>
      </w:docPartBody>
    </w:docPart>
    <w:docPart>
      <w:docPartPr>
        <w:name w:val="D3E2A4D2AE1B12469ADFCBA1D60C5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3D55E-A330-5747-A64A-A0B7EFF8FFB2}"/>
      </w:docPartPr>
      <w:docPartBody>
        <w:p w:rsidR="00000000" w:rsidRDefault="005055B9">
          <w:pPr>
            <w:pStyle w:val="D3E2A4D2AE1B12469ADFCBA1D60C51BE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B9"/>
    <w:rsid w:val="0050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C793EDF827B6478971449AD44D1CD5">
    <w:name w:val="43C793EDF827B6478971449AD44D1CD5"/>
  </w:style>
  <w:style w:type="paragraph" w:customStyle="1" w:styleId="BF05550A6C367C41A94028D876A1B951">
    <w:name w:val="BF05550A6C367C41A94028D876A1B951"/>
  </w:style>
  <w:style w:type="paragraph" w:customStyle="1" w:styleId="2DF3F7A58B887144A3E82BD5F2A5129F">
    <w:name w:val="2DF3F7A58B887144A3E82BD5F2A5129F"/>
  </w:style>
  <w:style w:type="paragraph" w:customStyle="1" w:styleId="1D4F39DDDB2D2C469EF731036C5EB7E6">
    <w:name w:val="1D4F39DDDB2D2C469EF731036C5EB7E6"/>
  </w:style>
  <w:style w:type="paragraph" w:customStyle="1" w:styleId="B61D70604E8BD741B4B863CBD5BDD2D9">
    <w:name w:val="B61D70604E8BD741B4B863CBD5BDD2D9"/>
  </w:style>
  <w:style w:type="paragraph" w:customStyle="1" w:styleId="60FF097BE5D3B64E8A41122EF8D23A0D">
    <w:name w:val="60FF097BE5D3B64E8A41122EF8D23A0D"/>
  </w:style>
  <w:style w:type="paragraph" w:customStyle="1" w:styleId="F455F9DCE508C9478F9C0A841CBDBE2F">
    <w:name w:val="F455F9DCE508C9478F9C0A841CBDBE2F"/>
  </w:style>
  <w:style w:type="paragraph" w:customStyle="1" w:styleId="BAE2F1919B9A4443BBC9A60991033509">
    <w:name w:val="BAE2F1919B9A4443BBC9A60991033509"/>
  </w:style>
  <w:style w:type="paragraph" w:customStyle="1" w:styleId="04AF514E0E7A664C868FACAF30ADF003">
    <w:name w:val="04AF514E0E7A664C868FACAF30ADF003"/>
  </w:style>
  <w:style w:type="paragraph" w:customStyle="1" w:styleId="B8BB7ACEF123104E98AFC468200A0584">
    <w:name w:val="B8BB7ACEF123104E98AFC468200A0584"/>
  </w:style>
  <w:style w:type="paragraph" w:customStyle="1" w:styleId="12252C0E92C8114A98E472291952EE09">
    <w:name w:val="12252C0E92C8114A98E472291952EE09"/>
  </w:style>
  <w:style w:type="paragraph" w:customStyle="1" w:styleId="D3E2A4D2AE1B12469ADFCBA1D60C51BE">
    <w:name w:val="D3E2A4D2AE1B12469ADFCBA1D60C51BE"/>
  </w:style>
  <w:style w:type="paragraph" w:customStyle="1" w:styleId="12C86F669262874E91DF9229EAFA97BA">
    <w:name w:val="12C86F669262874E91DF9229EAFA97BA"/>
  </w:style>
  <w:style w:type="paragraph" w:customStyle="1" w:styleId="88B93DCE7F0E3C4BA297982D72C014A5">
    <w:name w:val="88B93DCE7F0E3C4BA297982D72C01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Guo Anxin</cp:lastModifiedBy>
  <cp:revision>28</cp:revision>
  <dcterms:created xsi:type="dcterms:W3CDTF">2020-03-01T19:01:00Z</dcterms:created>
  <dcterms:modified xsi:type="dcterms:W3CDTF">2020-03-01T23:08:00Z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